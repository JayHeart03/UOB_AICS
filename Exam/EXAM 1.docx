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71F90" w14:textId="256BDF8B" w:rsidR="009D2678" w:rsidRDefault="001F053D" w:rsidP="00BB522E">
      <w:pPr>
        <w:pStyle w:val="a7"/>
        <w:jc w:val="center"/>
      </w:pPr>
      <w:r>
        <w:t xml:space="preserve">ID </w:t>
      </w:r>
      <w:r w:rsidR="00902E67">
        <w:t>2335100</w:t>
      </w:r>
    </w:p>
    <w:p w14:paraId="4FB2B486" w14:textId="57758EFF" w:rsidR="001F053D" w:rsidRDefault="001F053D" w:rsidP="001F053D">
      <w:pPr>
        <w:pStyle w:val="a7"/>
      </w:pPr>
    </w:p>
    <w:p w14:paraId="15C45106" w14:textId="097EA8D9" w:rsidR="001F053D" w:rsidRDefault="003A5DC2" w:rsidP="00BB522E">
      <w:pPr>
        <w:pStyle w:val="a7"/>
        <w:jc w:val="center"/>
      </w:pPr>
      <w:r>
        <w:t xml:space="preserve">Exam for </w:t>
      </w:r>
      <w:r w:rsidR="00F56476" w:rsidRPr="00F56476">
        <w:t>Mathematical and Logical Foundations of Computer Science</w:t>
      </w:r>
    </w:p>
    <w:p w14:paraId="3334ACAA" w14:textId="1CF95E7A" w:rsidR="0055528F" w:rsidRDefault="0055528F" w:rsidP="001F053D"/>
    <w:p w14:paraId="13881475" w14:textId="6D80B5F3" w:rsidR="0055528F" w:rsidRDefault="0055528F" w:rsidP="001F053D"/>
    <w:p w14:paraId="4AAC0E8A" w14:textId="0D24321C" w:rsidR="0055528F" w:rsidRDefault="0055528F" w:rsidP="001F053D"/>
    <w:p w14:paraId="09B4ACAF" w14:textId="5F5DFC67" w:rsidR="0055528F" w:rsidRDefault="0055528F" w:rsidP="001F053D"/>
    <w:p w14:paraId="16D01708" w14:textId="48A30F59" w:rsidR="0055528F" w:rsidRDefault="0055528F" w:rsidP="001F053D"/>
    <w:p w14:paraId="36E1EDA6" w14:textId="668A784C" w:rsidR="0055528F" w:rsidRDefault="0055528F" w:rsidP="001F053D"/>
    <w:p w14:paraId="456EDEC1" w14:textId="75A2DFF6" w:rsidR="0055528F" w:rsidRDefault="0055528F" w:rsidP="001F053D"/>
    <w:p w14:paraId="2D3AB98E" w14:textId="40ED44E4" w:rsidR="0055528F" w:rsidRDefault="0055528F" w:rsidP="001F053D"/>
    <w:p w14:paraId="6978C388" w14:textId="58F2170A" w:rsidR="0055528F" w:rsidRDefault="0055528F" w:rsidP="001F053D"/>
    <w:p w14:paraId="5A6AC448" w14:textId="4CF8DC57" w:rsidR="0055528F" w:rsidRDefault="0055528F" w:rsidP="001F053D"/>
    <w:p w14:paraId="0229DBD0" w14:textId="1AE264C0" w:rsidR="0055528F" w:rsidRDefault="0055528F" w:rsidP="001F053D"/>
    <w:p w14:paraId="7A3FD757" w14:textId="7E352148" w:rsidR="0055528F" w:rsidRDefault="0055528F" w:rsidP="001F053D"/>
    <w:p w14:paraId="574AD0F3" w14:textId="6C3ED59D" w:rsidR="0055528F" w:rsidRDefault="0055528F" w:rsidP="001F053D"/>
    <w:p w14:paraId="4195D1FC" w14:textId="2BA58465" w:rsidR="0055528F" w:rsidRPr="00F56476" w:rsidRDefault="0055528F" w:rsidP="001F053D"/>
    <w:p w14:paraId="07D4D3FD" w14:textId="0AD5345B" w:rsidR="0055528F" w:rsidRDefault="0055528F" w:rsidP="001F053D"/>
    <w:p w14:paraId="30463750" w14:textId="10C4D101" w:rsidR="0055528F" w:rsidRDefault="0055528F" w:rsidP="001F053D"/>
    <w:p w14:paraId="6992DE24" w14:textId="4260EF8F" w:rsidR="0055528F" w:rsidRDefault="0055528F" w:rsidP="001F053D"/>
    <w:p w14:paraId="1BD30AAE" w14:textId="0A4D84DD" w:rsidR="0055528F" w:rsidRDefault="0055528F" w:rsidP="001F053D"/>
    <w:p w14:paraId="5AEEC8FB" w14:textId="15A135F4" w:rsidR="0055528F" w:rsidRDefault="0055528F" w:rsidP="001F053D"/>
    <w:p w14:paraId="649F9347" w14:textId="58E1E920" w:rsidR="0055528F" w:rsidRDefault="0055528F" w:rsidP="001F053D"/>
    <w:p w14:paraId="2BE68141" w14:textId="3D30D070" w:rsidR="0055528F" w:rsidRDefault="0055528F" w:rsidP="001F053D"/>
    <w:p w14:paraId="306E3DE4" w14:textId="107ACD0E" w:rsidR="0055528F" w:rsidRDefault="0055528F" w:rsidP="001F053D"/>
    <w:p w14:paraId="62A06855" w14:textId="3ECF830F" w:rsidR="0055528F" w:rsidRDefault="0055528F" w:rsidP="001F053D"/>
    <w:p w14:paraId="39E3ABCB" w14:textId="6E426050" w:rsidR="0055528F" w:rsidRDefault="0055528F" w:rsidP="001F053D"/>
    <w:p w14:paraId="0375C78A" w14:textId="5874B0F4" w:rsidR="0055528F" w:rsidRDefault="0055528F" w:rsidP="001F053D"/>
    <w:p w14:paraId="0FB566D9" w14:textId="3D373D04" w:rsidR="0055528F" w:rsidRDefault="0055528F" w:rsidP="001F053D"/>
    <w:p w14:paraId="0B2CA669" w14:textId="4AF8C975" w:rsidR="0055528F" w:rsidRDefault="0055528F" w:rsidP="001F053D"/>
    <w:p w14:paraId="45557A00" w14:textId="7B362C6F" w:rsidR="0055528F" w:rsidRDefault="0055528F" w:rsidP="001F053D"/>
    <w:p w14:paraId="6853A7BE" w14:textId="6C5702F5" w:rsidR="0055528F" w:rsidRDefault="0055528F" w:rsidP="001F053D"/>
    <w:p w14:paraId="61195029" w14:textId="2325291C" w:rsidR="0055528F" w:rsidRDefault="0055528F" w:rsidP="001F053D"/>
    <w:p w14:paraId="63A6E672" w14:textId="14E38400" w:rsidR="0055528F" w:rsidRDefault="0055528F" w:rsidP="001F053D"/>
    <w:p w14:paraId="774BACA5" w14:textId="2D2B1C12" w:rsidR="0055528F" w:rsidRDefault="0055528F" w:rsidP="001F053D"/>
    <w:p w14:paraId="69E0A831" w14:textId="6AA14ED8" w:rsidR="0055528F" w:rsidRDefault="0055528F" w:rsidP="001F053D"/>
    <w:p w14:paraId="495A95A7" w14:textId="332BF1B3" w:rsidR="0055528F" w:rsidRDefault="0055528F" w:rsidP="001F053D"/>
    <w:p w14:paraId="37E42530" w14:textId="46736F04" w:rsidR="0055528F" w:rsidRDefault="0055528F" w:rsidP="001F053D"/>
    <w:p w14:paraId="5576B85B" w14:textId="60E6A05B" w:rsidR="0055528F" w:rsidRDefault="0055528F" w:rsidP="001F053D"/>
    <w:p w14:paraId="6A47AD18" w14:textId="64C695C8" w:rsidR="0055528F" w:rsidRDefault="0055528F" w:rsidP="001F053D"/>
    <w:p w14:paraId="71B07AA8" w14:textId="77777777" w:rsidR="003A43C3" w:rsidRDefault="003A43C3" w:rsidP="001F053D"/>
    <w:p w14:paraId="351EBFBC" w14:textId="77777777" w:rsidR="003A43C3" w:rsidRDefault="003A43C3" w:rsidP="001F053D"/>
    <w:p w14:paraId="79BF0CFA" w14:textId="77777777" w:rsidR="003A43C3" w:rsidRDefault="003A43C3" w:rsidP="001F053D"/>
    <w:p w14:paraId="10F4DE6A" w14:textId="77777777" w:rsidR="003A43C3" w:rsidRDefault="003A43C3" w:rsidP="001F053D"/>
    <w:p w14:paraId="57F1B3E2" w14:textId="77777777" w:rsidR="003A43C3" w:rsidRDefault="003A43C3" w:rsidP="001F053D"/>
    <w:p w14:paraId="7470FE88" w14:textId="77777777" w:rsidR="003A43C3" w:rsidRDefault="003A43C3" w:rsidP="001F053D"/>
    <w:p w14:paraId="43556F86" w14:textId="77777777" w:rsidR="003A43C3" w:rsidRDefault="003A43C3" w:rsidP="001F053D"/>
    <w:p w14:paraId="1CA5EF27" w14:textId="77777777" w:rsidR="003A43C3" w:rsidRDefault="003A43C3" w:rsidP="001F053D"/>
    <w:p w14:paraId="0516F0E6" w14:textId="77777777" w:rsidR="003A43C3" w:rsidRDefault="003A43C3" w:rsidP="001F053D"/>
    <w:p w14:paraId="78AE401F" w14:textId="77777777" w:rsidR="003A43C3" w:rsidRDefault="003A43C3" w:rsidP="001F053D"/>
    <w:p w14:paraId="31AEDF17" w14:textId="77777777" w:rsidR="003A43C3" w:rsidRDefault="003A43C3" w:rsidP="001F053D"/>
    <w:p w14:paraId="568EC17C" w14:textId="77777777" w:rsidR="003A43C3" w:rsidRDefault="003A43C3" w:rsidP="001F053D"/>
    <w:p w14:paraId="7C129785" w14:textId="77777777" w:rsidR="003A43C3" w:rsidRDefault="003A43C3" w:rsidP="001F053D"/>
    <w:p w14:paraId="22FB0D9F" w14:textId="77777777" w:rsidR="003A43C3" w:rsidRDefault="003A43C3" w:rsidP="001F053D"/>
    <w:p w14:paraId="65F8B762" w14:textId="77777777" w:rsidR="003A43C3" w:rsidRDefault="003A43C3" w:rsidP="001F053D"/>
    <w:p w14:paraId="446F625C" w14:textId="77777777" w:rsidR="003A43C3" w:rsidRDefault="003A43C3" w:rsidP="001F053D"/>
    <w:p w14:paraId="7B3D1699" w14:textId="77777777" w:rsidR="003A43C3" w:rsidRDefault="003A43C3" w:rsidP="001F053D"/>
    <w:p w14:paraId="104A38CC" w14:textId="77777777" w:rsidR="003A43C3" w:rsidRDefault="003A43C3" w:rsidP="001F053D"/>
    <w:p w14:paraId="44BA0986" w14:textId="77777777" w:rsidR="003A43C3" w:rsidRDefault="003A43C3" w:rsidP="001F053D"/>
    <w:p w14:paraId="60F8B1C7" w14:textId="77777777" w:rsidR="003A43C3" w:rsidRDefault="003A43C3" w:rsidP="001F053D"/>
    <w:p w14:paraId="1E2C8674" w14:textId="77777777" w:rsidR="003A43C3" w:rsidRDefault="003A43C3" w:rsidP="001F053D"/>
    <w:p w14:paraId="79662FC9" w14:textId="77777777" w:rsidR="003A43C3" w:rsidRDefault="003A43C3" w:rsidP="001F053D"/>
    <w:p w14:paraId="346139C8" w14:textId="77777777" w:rsidR="003A43C3" w:rsidRDefault="003A43C3" w:rsidP="001F053D"/>
    <w:p w14:paraId="4136DC7A" w14:textId="77777777" w:rsidR="003A43C3" w:rsidRDefault="003A43C3" w:rsidP="001F053D"/>
    <w:p w14:paraId="6AE4C3F9" w14:textId="77777777" w:rsidR="003A43C3" w:rsidRDefault="003A43C3" w:rsidP="001F053D"/>
    <w:p w14:paraId="3F9FB5A5" w14:textId="77777777" w:rsidR="003A43C3" w:rsidRDefault="003A43C3" w:rsidP="001F053D"/>
    <w:p w14:paraId="758398FD" w14:textId="77777777" w:rsidR="003A43C3" w:rsidRDefault="003A43C3" w:rsidP="001F053D"/>
    <w:p w14:paraId="5A9DB4E8" w14:textId="77777777" w:rsidR="003A43C3" w:rsidRDefault="003A43C3" w:rsidP="001F053D"/>
    <w:p w14:paraId="6FC12BD0" w14:textId="77777777" w:rsidR="003A43C3" w:rsidRDefault="003A43C3" w:rsidP="001F053D"/>
    <w:p w14:paraId="79ED4858" w14:textId="77777777" w:rsidR="003A43C3" w:rsidRDefault="003A43C3" w:rsidP="001F053D"/>
    <w:p w14:paraId="74806BF1" w14:textId="77777777" w:rsidR="003A43C3" w:rsidRDefault="003A43C3" w:rsidP="001F053D"/>
    <w:p w14:paraId="63CBE24E" w14:textId="77777777" w:rsidR="003A43C3" w:rsidRDefault="003A43C3" w:rsidP="001F053D"/>
    <w:p w14:paraId="167F22FD" w14:textId="77777777" w:rsidR="003A43C3" w:rsidRDefault="003A43C3" w:rsidP="001F053D"/>
    <w:p w14:paraId="64761A19" w14:textId="77777777" w:rsidR="003A43C3" w:rsidRDefault="003A43C3" w:rsidP="001F053D"/>
    <w:p w14:paraId="63DE15EA" w14:textId="77777777" w:rsidR="003A43C3" w:rsidRDefault="003A43C3" w:rsidP="001F053D"/>
    <w:p w14:paraId="257DEF7C" w14:textId="77777777" w:rsidR="003A43C3" w:rsidRDefault="003A43C3" w:rsidP="001F053D"/>
    <w:p w14:paraId="56D79A73" w14:textId="77777777" w:rsidR="003A43C3" w:rsidRDefault="003A43C3" w:rsidP="001F053D"/>
    <w:p w14:paraId="31E45F23" w14:textId="77777777" w:rsidR="003A43C3" w:rsidRDefault="003A43C3" w:rsidP="001F053D"/>
    <w:p w14:paraId="43D3D501" w14:textId="77777777" w:rsidR="003A43C3" w:rsidRDefault="003A43C3" w:rsidP="001F053D"/>
    <w:p w14:paraId="6E46CF37" w14:textId="77777777" w:rsidR="003A43C3" w:rsidRDefault="003A43C3" w:rsidP="001F053D"/>
    <w:p w14:paraId="62EFD1E9" w14:textId="77777777" w:rsidR="003A43C3" w:rsidRDefault="003A43C3" w:rsidP="001F053D"/>
    <w:p w14:paraId="3FDE748D" w14:textId="77777777" w:rsidR="003A43C3" w:rsidRDefault="003A43C3" w:rsidP="001F053D"/>
    <w:p w14:paraId="6F8913E3" w14:textId="77777777" w:rsidR="003A43C3" w:rsidRDefault="003A43C3" w:rsidP="001F053D"/>
    <w:p w14:paraId="65A85140" w14:textId="77777777" w:rsidR="003A43C3" w:rsidRDefault="003A43C3" w:rsidP="001F053D"/>
    <w:p w14:paraId="506CAAEA" w14:textId="77777777" w:rsidR="003A43C3" w:rsidRDefault="003A43C3" w:rsidP="001F053D"/>
    <w:p w14:paraId="50666D00" w14:textId="77777777" w:rsidR="003A43C3" w:rsidRDefault="003A43C3" w:rsidP="001F053D"/>
    <w:p w14:paraId="6800FEA3" w14:textId="77777777" w:rsidR="003A43C3" w:rsidRDefault="003A43C3" w:rsidP="001F053D"/>
    <w:p w14:paraId="6C4220C4" w14:textId="77777777" w:rsidR="003A43C3" w:rsidRDefault="003A43C3" w:rsidP="001F053D"/>
    <w:p w14:paraId="716035FB" w14:textId="77777777" w:rsidR="003A43C3" w:rsidRDefault="003A43C3" w:rsidP="001F053D"/>
    <w:p w14:paraId="123B9E8C" w14:textId="77777777" w:rsidR="003A43C3" w:rsidRDefault="003A43C3" w:rsidP="001F053D"/>
    <w:p w14:paraId="2BC1A2E0" w14:textId="77777777" w:rsidR="003A43C3" w:rsidRDefault="003A43C3" w:rsidP="001F053D"/>
    <w:p w14:paraId="0834B1AC" w14:textId="77777777" w:rsidR="003A43C3" w:rsidRDefault="003A43C3" w:rsidP="001F053D"/>
    <w:p w14:paraId="1375D0D4" w14:textId="77777777" w:rsidR="003A43C3" w:rsidRDefault="003A43C3" w:rsidP="001F053D"/>
    <w:p w14:paraId="08975F63" w14:textId="77777777" w:rsidR="003A43C3" w:rsidRDefault="003A43C3" w:rsidP="001F053D"/>
    <w:p w14:paraId="6996D20F" w14:textId="77777777" w:rsidR="003A43C3" w:rsidRDefault="003A43C3" w:rsidP="001F053D"/>
    <w:p w14:paraId="1FD8105A" w14:textId="77777777" w:rsidR="003A43C3" w:rsidRDefault="003A43C3" w:rsidP="001F053D"/>
    <w:p w14:paraId="4FA6560E" w14:textId="77777777" w:rsidR="003A43C3" w:rsidRDefault="003A43C3" w:rsidP="001F053D"/>
    <w:p w14:paraId="295C9D5D" w14:textId="77777777" w:rsidR="003A43C3" w:rsidRDefault="003A43C3" w:rsidP="001F053D"/>
    <w:p w14:paraId="6A5EB568" w14:textId="77777777" w:rsidR="003A43C3" w:rsidRDefault="003A43C3" w:rsidP="001F053D"/>
    <w:p w14:paraId="2BC44956" w14:textId="77777777" w:rsidR="003A43C3" w:rsidRDefault="003A43C3" w:rsidP="001F053D"/>
    <w:p w14:paraId="7FC83BD8" w14:textId="77777777" w:rsidR="003A43C3" w:rsidRDefault="003A43C3" w:rsidP="001F053D"/>
    <w:p w14:paraId="6540DB4C" w14:textId="77777777" w:rsidR="003A43C3" w:rsidRDefault="003A43C3" w:rsidP="001F053D"/>
    <w:p w14:paraId="5760923A" w14:textId="77777777" w:rsidR="003A43C3" w:rsidRDefault="003A43C3" w:rsidP="001F053D"/>
    <w:p w14:paraId="79CAD86D" w14:textId="77777777" w:rsidR="003A43C3" w:rsidRDefault="003A43C3" w:rsidP="001F053D"/>
    <w:p w14:paraId="55EE48AB" w14:textId="77777777" w:rsidR="003A43C3" w:rsidRDefault="003A43C3" w:rsidP="001F053D"/>
    <w:p w14:paraId="4BAA91A8" w14:textId="77777777" w:rsidR="003A43C3" w:rsidRDefault="003A43C3" w:rsidP="001F053D"/>
    <w:p w14:paraId="2C5F4294" w14:textId="77777777" w:rsidR="00192505" w:rsidRDefault="00192505" w:rsidP="001F053D"/>
    <w:p w14:paraId="0D61C30D" w14:textId="77777777" w:rsidR="00192505" w:rsidRDefault="00192505" w:rsidP="001F053D"/>
    <w:p w14:paraId="4908B096" w14:textId="77777777" w:rsidR="00192505" w:rsidRDefault="00192505" w:rsidP="001F053D"/>
    <w:p w14:paraId="464ECC61" w14:textId="77777777" w:rsidR="00192505" w:rsidRDefault="00192505" w:rsidP="001F053D"/>
    <w:p w14:paraId="1A14E998" w14:textId="77777777" w:rsidR="00192505" w:rsidRDefault="00192505" w:rsidP="001F053D"/>
    <w:p w14:paraId="7EDB6735" w14:textId="77777777" w:rsidR="00192505" w:rsidRDefault="00192505" w:rsidP="001F053D"/>
    <w:p w14:paraId="7D78331B" w14:textId="77777777" w:rsidR="00192505" w:rsidRDefault="00192505" w:rsidP="001F053D"/>
    <w:p w14:paraId="167ECA9B" w14:textId="77777777" w:rsidR="00CD530B" w:rsidRDefault="00CD530B" w:rsidP="001F053D"/>
    <w:p w14:paraId="192F64C4" w14:textId="77777777" w:rsidR="001F053D" w:rsidRPr="001F053D" w:rsidRDefault="001F053D" w:rsidP="001F053D">
      <w:r>
        <w:rPr>
          <w:noProof/>
        </w:rPr>
        <w:lastRenderedPageBreak/>
        <mc:AlternateContent>
          <mc:Choice Requires="wps">
            <w:drawing>
              <wp:inline distT="0" distB="0" distL="0" distR="0" wp14:anchorId="4A397F7B" wp14:editId="1ADC6814">
                <wp:extent cx="5646943" cy="3855308"/>
                <wp:effectExtent l="0" t="0" r="17780" b="18415"/>
                <wp:docPr id="1" name="Text Box 1"/>
                <wp:cNvGraphicFramePr/>
                <a:graphic xmlns:a="http://schemas.openxmlformats.org/drawingml/2006/main">
                  <a:graphicData uri="http://schemas.microsoft.com/office/word/2010/wordprocessingShape">
                    <wps:wsp>
                      <wps:cNvSpPr txBox="1"/>
                      <wps:spPr>
                        <a:xfrm>
                          <a:off x="0" y="0"/>
                          <a:ext cx="5646943" cy="3855308"/>
                        </a:xfrm>
                        <a:prstGeom prst="rect">
                          <a:avLst/>
                        </a:prstGeom>
                        <a:solidFill>
                          <a:schemeClr val="lt1"/>
                        </a:solidFill>
                        <a:ln w="6350">
                          <a:solidFill>
                            <a:prstClr val="black"/>
                          </a:solidFill>
                        </a:ln>
                      </wps:spPr>
                      <wps:txbx>
                        <w:txbxContent>
                          <w:p w14:paraId="26E81264" w14:textId="77777777" w:rsidR="001F053D" w:rsidRDefault="001F053D" w:rsidP="001F053D">
                            <w:r>
                              <w:t>Statement of good academic conduct</w:t>
                            </w:r>
                          </w:p>
                          <w:p w14:paraId="3016547B" w14:textId="77777777" w:rsidR="001F053D" w:rsidRDefault="001F053D" w:rsidP="001F053D"/>
                          <w:p w14:paraId="63B3B777" w14:textId="77777777" w:rsidR="001F053D" w:rsidRDefault="001F053D" w:rsidP="00681DDC">
                            <w:r>
                              <w:t>By submitting this assignment, I understand that I am agreeing to the following statement of good academic conduct</w:t>
                            </w:r>
                            <w:r w:rsidR="00681DDC">
                              <w:t>:</w:t>
                            </w:r>
                            <w:r>
                              <w:t xml:space="preserve">  </w:t>
                            </w:r>
                          </w:p>
                          <w:p w14:paraId="009246B2" w14:textId="77777777" w:rsidR="001F053D" w:rsidRDefault="001F053D" w:rsidP="001F053D"/>
                          <w:p w14:paraId="06AED4D0" w14:textId="77777777" w:rsidR="001F053D" w:rsidRDefault="001F053D" w:rsidP="001F053D">
                            <w:pPr>
                              <w:pStyle w:val="ab"/>
                              <w:numPr>
                                <w:ilvl w:val="0"/>
                                <w:numId w:val="1"/>
                              </w:numPr>
                            </w:pPr>
                            <w:r w:rsidRPr="007772EF">
                              <w:t xml:space="preserve">I confirm that this assignment is </w:t>
                            </w:r>
                            <w:r w:rsidRPr="006D5BA1">
                              <w:rPr>
                                <w:b/>
                                <w:bCs/>
                              </w:rPr>
                              <w:t>my own work</w:t>
                            </w:r>
                            <w:r>
                              <w:t xml:space="preserve"> and I have not worked with others in preparing this assignment.</w:t>
                            </w:r>
                          </w:p>
                          <w:p w14:paraId="7C26E13D" w14:textId="77777777" w:rsidR="001F053D" w:rsidRDefault="001F053D" w:rsidP="001F053D">
                            <w:pPr>
                              <w:pStyle w:val="ab"/>
                              <w:numPr>
                                <w:ilvl w:val="0"/>
                                <w:numId w:val="1"/>
                              </w:numPr>
                            </w:pPr>
                            <w:r>
                              <w:t>I confirm this assignment was written by me and is in my own words, except for any materials from published or other sources which are clearly indicated and acknowledged as such by appropriate referencing.</w:t>
                            </w:r>
                          </w:p>
                          <w:p w14:paraId="7A9BD6E8" w14:textId="77777777" w:rsidR="001F053D" w:rsidRDefault="001F053D" w:rsidP="001F053D">
                            <w:pPr>
                              <w:pStyle w:val="ab"/>
                              <w:numPr>
                                <w:ilvl w:val="0"/>
                                <w:numId w:val="1"/>
                              </w:numPr>
                            </w:pPr>
                            <w:r>
                              <w:t xml:space="preserve">I confirm that this work </w:t>
                            </w:r>
                            <w:r w:rsidRPr="007772EF">
                              <w:t>is not copied from any other person's work (published or unpublished)</w:t>
                            </w:r>
                            <w:r>
                              <w:t>, web site, book or other source, and</w:t>
                            </w:r>
                            <w:r w:rsidRPr="007772EF">
                              <w:t xml:space="preserve"> has not previously </w:t>
                            </w:r>
                            <w:r>
                              <w:t xml:space="preserve">been </w:t>
                            </w:r>
                            <w:r w:rsidRPr="007772EF">
                              <w:t xml:space="preserve">submitted for assessment either at </w:t>
                            </w:r>
                            <w:r>
                              <w:t>the</w:t>
                            </w:r>
                            <w:r w:rsidRPr="007772EF">
                              <w:t xml:space="preserve"> University </w:t>
                            </w:r>
                            <w:r>
                              <w:t xml:space="preserve">of Birmingham </w:t>
                            </w:r>
                            <w:r w:rsidRPr="007772EF">
                              <w:t>or elsewhere.</w:t>
                            </w:r>
                            <w:r>
                              <w:t xml:space="preserve">  </w:t>
                            </w:r>
                          </w:p>
                          <w:p w14:paraId="47908089" w14:textId="77777777" w:rsidR="00050449" w:rsidRDefault="001F053D" w:rsidP="001F053D">
                            <w:pPr>
                              <w:pStyle w:val="ab"/>
                              <w:numPr>
                                <w:ilvl w:val="0"/>
                                <w:numId w:val="1"/>
                              </w:numPr>
                            </w:pPr>
                            <w:r>
                              <w:t>I confirm that  I have not asked, or paid, others to prepare any part of this work  for me.</w:t>
                            </w:r>
                          </w:p>
                          <w:p w14:paraId="0D9FE429" w14:textId="77777777" w:rsidR="001F053D" w:rsidRDefault="001F053D" w:rsidP="006D5BA1">
                            <w:pPr>
                              <w:pStyle w:val="ab"/>
                              <w:numPr>
                                <w:ilvl w:val="0"/>
                                <w:numId w:val="1"/>
                              </w:numPr>
                            </w:pPr>
                            <w:r w:rsidRPr="007772EF">
                              <w:t>I confirm that I have read and understood the University regulations on plagiarism</w:t>
                            </w:r>
                            <w:r>
                              <w:t xml:space="preserve"> (</w:t>
                            </w:r>
                            <w:hyperlink r:id="rId7" w:history="1">
                              <w:r w:rsidRPr="004A3ED2">
                                <w:rPr>
                                  <w:rStyle w:val="a9"/>
                                </w:rPr>
                                <w:t>https://intranet.birmingham.ac.uk/as/registry/policy/conduct/plagiarism/index.aspx</w:t>
                              </w:r>
                            </w:hyperlink>
                            <w:r>
                              <w:t>).</w:t>
                            </w:r>
                          </w:p>
                          <w:p w14:paraId="4A00AAF2" w14:textId="77777777" w:rsidR="001F053D" w:rsidRDefault="001F05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A397F7B" id="_x0000_t202" coordsize="21600,21600" o:spt="202" path="m,l,21600r21600,l21600,xe">
                <v:stroke joinstyle="miter"/>
                <v:path gradientshapeok="t" o:connecttype="rect"/>
              </v:shapetype>
              <v:shape id="Text Box 1" o:spid="_x0000_s1026" type="#_x0000_t202" style="width:444.65pt;height:30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" fillcolor="white [3201]" strokeweight=".5pt">
                <v:textbox>
                  <w:txbxContent>
                    <w:p w14:paraId="26E81264" w14:textId="77777777" w:rsidR="001F053D" w:rsidRDefault="001F053D" w:rsidP="001F053D">
                      <w:r>
                        <w:t>Statement of good academic conduct</w:t>
                      </w:r>
                    </w:p>
                    <w:p w14:paraId="3016547B" w14:textId="77777777" w:rsidR="001F053D" w:rsidRDefault="001F053D" w:rsidP="001F053D"/>
                    <w:p w14:paraId="63B3B777" w14:textId="77777777" w:rsidR="001F053D" w:rsidRDefault="001F053D" w:rsidP="00681DDC">
                      <w:r>
                        <w:t>By submitting this assignment, I understand that I am agreeing to the following statement of good academic conduct</w:t>
                      </w:r>
                      <w:r w:rsidR="00681DDC">
                        <w:t>:</w:t>
                      </w:r>
                      <w:r>
                        <w:t xml:space="preserve">  </w:t>
                      </w:r>
                    </w:p>
                    <w:p w14:paraId="009246B2" w14:textId="77777777" w:rsidR="001F053D" w:rsidRDefault="001F053D" w:rsidP="001F053D"/>
                    <w:p w14:paraId="06AED4D0" w14:textId="77777777" w:rsidR="001F053D" w:rsidRDefault="001F053D" w:rsidP="001F053D">
                      <w:pPr>
                        <w:pStyle w:val="ab"/>
                        <w:numPr>
                          <w:ilvl w:val="0"/>
                          <w:numId w:val="1"/>
                        </w:numPr>
                      </w:pPr>
                      <w:r w:rsidRPr="007772EF">
                        <w:t xml:space="preserve">I confirm that this assignment is </w:t>
                      </w:r>
                      <w:r w:rsidRPr="006D5BA1">
                        <w:rPr>
                          <w:b/>
                          <w:bCs/>
                        </w:rPr>
                        <w:t>my own work</w:t>
                      </w:r>
                      <w:r>
                        <w:t xml:space="preserve"> and I have not worked with others in preparing this assignment.</w:t>
                      </w:r>
                    </w:p>
                    <w:p w14:paraId="7C26E13D" w14:textId="77777777" w:rsidR="001F053D" w:rsidRDefault="001F053D" w:rsidP="001F053D">
                      <w:pPr>
                        <w:pStyle w:val="ab"/>
                        <w:numPr>
                          <w:ilvl w:val="0"/>
                          <w:numId w:val="1"/>
                        </w:numPr>
                      </w:pPr>
                      <w:r>
                        <w:t>I confirm this assignment was written by me and is in my own words, except for any materials from published or other sources which are clearly indicated and acknowledged as such by appropriate referencing.</w:t>
                      </w:r>
                    </w:p>
                    <w:p w14:paraId="7A9BD6E8" w14:textId="77777777" w:rsidR="001F053D" w:rsidRDefault="001F053D" w:rsidP="001F053D">
                      <w:pPr>
                        <w:pStyle w:val="ab"/>
                        <w:numPr>
                          <w:ilvl w:val="0"/>
                          <w:numId w:val="1"/>
                        </w:numPr>
                      </w:pPr>
                      <w:r>
                        <w:t xml:space="preserve">I confirm that this work </w:t>
                      </w:r>
                      <w:r w:rsidRPr="007772EF">
                        <w:t>is not copied from any other person's work (published or unpublished)</w:t>
                      </w:r>
                      <w:r>
                        <w:t>, web site, book or other source, and</w:t>
                      </w:r>
                      <w:r w:rsidRPr="007772EF">
                        <w:t xml:space="preserve"> has not previously </w:t>
                      </w:r>
                      <w:r>
                        <w:t xml:space="preserve">been </w:t>
                      </w:r>
                      <w:r w:rsidRPr="007772EF">
                        <w:t xml:space="preserve">submitted for assessment either at </w:t>
                      </w:r>
                      <w:r>
                        <w:t>the</w:t>
                      </w:r>
                      <w:r w:rsidRPr="007772EF">
                        <w:t xml:space="preserve"> University </w:t>
                      </w:r>
                      <w:r>
                        <w:t xml:space="preserve">of Birmingham </w:t>
                      </w:r>
                      <w:r w:rsidRPr="007772EF">
                        <w:t>or elsewhere.</w:t>
                      </w:r>
                      <w:r>
                        <w:t xml:space="preserve">  </w:t>
                      </w:r>
                    </w:p>
                    <w:p w14:paraId="47908089" w14:textId="77777777" w:rsidR="00050449" w:rsidRDefault="001F053D" w:rsidP="001F053D">
                      <w:pPr>
                        <w:pStyle w:val="ab"/>
                        <w:numPr>
                          <w:ilvl w:val="0"/>
                          <w:numId w:val="1"/>
                        </w:numPr>
                      </w:pPr>
                      <w:r>
                        <w:t>I confirm that  I have not asked, or paid, others to prepare any part of this work  for me.</w:t>
                      </w:r>
                    </w:p>
                    <w:p w14:paraId="0D9FE429" w14:textId="77777777" w:rsidR="001F053D" w:rsidRDefault="001F053D" w:rsidP="006D5BA1">
                      <w:pPr>
                        <w:pStyle w:val="ab"/>
                        <w:numPr>
                          <w:ilvl w:val="0"/>
                          <w:numId w:val="1"/>
                        </w:numPr>
                      </w:pPr>
                      <w:r w:rsidRPr="007772EF">
                        <w:t>I confirm that I have read and understood the University regulations on plagiarism</w:t>
                      </w:r>
                      <w:r>
                        <w:t xml:space="preserve"> (</w:t>
                      </w:r>
                      <w:hyperlink r:id="rId8" w:history="1">
                        <w:r w:rsidRPr="004A3ED2">
                          <w:rPr>
                            <w:rStyle w:val="a9"/>
                          </w:rPr>
                          <w:t>https://intranet.birmingham.ac.uk/as/registry/policy/conduct/plagiarism/index.aspx</w:t>
                        </w:r>
                      </w:hyperlink>
                      <w:r>
                        <w:t>).</w:t>
                      </w:r>
                    </w:p>
                    <w:p w14:paraId="4A00AAF2" w14:textId="77777777" w:rsidR="001F053D" w:rsidRDefault="001F053D"/>
                  </w:txbxContent>
                </v:textbox>
                <w10:anchorlock/>
              </v:shape>
            </w:pict>
          </mc:Fallback>
        </mc:AlternateContent>
      </w:r>
    </w:p>
    <w:sectPr w:rsidR="001F053D" w:rsidRPr="001F053D" w:rsidSect="00B65003">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8869F" w14:textId="77777777" w:rsidR="003C3653" w:rsidRDefault="003C3653" w:rsidP="001F053D">
      <w:r>
        <w:separator/>
      </w:r>
    </w:p>
  </w:endnote>
  <w:endnote w:type="continuationSeparator" w:id="0">
    <w:p w14:paraId="2B855B1A" w14:textId="77777777" w:rsidR="003C3653" w:rsidRDefault="003C3653" w:rsidP="001F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4D31F" w14:textId="0D13BCE2" w:rsidR="001F053D" w:rsidRDefault="001F053D">
    <w:pPr>
      <w:pStyle w:val="a5"/>
    </w:pPr>
    <w:r>
      <w:t>ID</w:t>
    </w:r>
    <w:r w:rsidR="00902E67">
      <w:t xml:space="preserve"> 2335100</w:t>
    </w:r>
    <w:r>
      <w:tab/>
    </w:r>
    <w:r>
      <w:tab/>
    </w:r>
    <w:r w:rsidR="00236BE1">
      <w:t>Exam for</w:t>
    </w:r>
    <w:r>
      <w:t xml:space="preserve"> </w:t>
    </w:r>
    <w:r w:rsidR="00902E67" w:rsidRPr="00902E67">
      <w:t>Data Structures &amp; Algorithms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E0B15" w14:textId="77777777" w:rsidR="003C3653" w:rsidRDefault="003C3653" w:rsidP="001F053D">
      <w:r>
        <w:separator/>
      </w:r>
    </w:p>
  </w:footnote>
  <w:footnote w:type="continuationSeparator" w:id="0">
    <w:p w14:paraId="52699D26" w14:textId="77777777" w:rsidR="003C3653" w:rsidRDefault="003C3653" w:rsidP="001F0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A73C" w14:textId="21CB2607" w:rsidR="001F053D" w:rsidRDefault="001F053D" w:rsidP="00F56476">
    <w:pPr>
      <w:pStyle w:val="a3"/>
      <w:ind w:left="5760" w:hangingChars="2400" w:hanging="5760"/>
    </w:pPr>
    <w:r>
      <w:t>ID</w:t>
    </w:r>
    <w:r w:rsidR="00C62670">
      <w:t xml:space="preserve"> </w:t>
    </w:r>
    <w:r w:rsidR="00902E67">
      <w:t>2335100</w:t>
    </w:r>
    <w:r>
      <w:tab/>
    </w:r>
    <w:r>
      <w:tab/>
    </w:r>
    <w:r w:rsidR="00236BE1">
      <w:t xml:space="preserve">Exam for </w:t>
    </w:r>
    <w:r w:rsidR="00F56476" w:rsidRPr="00F56476">
      <w:t>Mathematical and Logical</w:t>
    </w:r>
    <w:r w:rsidR="00F56476">
      <w:t xml:space="preserve"> </w:t>
    </w:r>
    <w:r w:rsidR="00F56476" w:rsidRPr="00F56476">
      <w:t>Foundations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54E"/>
    <w:multiLevelType w:val="hybridMultilevel"/>
    <w:tmpl w:val="9460D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67"/>
    <w:rsid w:val="000001ED"/>
    <w:rsid w:val="00033139"/>
    <w:rsid w:val="000359AD"/>
    <w:rsid w:val="00050449"/>
    <w:rsid w:val="0005078A"/>
    <w:rsid w:val="000544D6"/>
    <w:rsid w:val="000B0CBA"/>
    <w:rsid w:val="00105A02"/>
    <w:rsid w:val="001359E6"/>
    <w:rsid w:val="00171637"/>
    <w:rsid w:val="00192505"/>
    <w:rsid w:val="001B0A65"/>
    <w:rsid w:val="001D2110"/>
    <w:rsid w:val="001D75BA"/>
    <w:rsid w:val="001E3FDD"/>
    <w:rsid w:val="001F053D"/>
    <w:rsid w:val="002038D8"/>
    <w:rsid w:val="00211458"/>
    <w:rsid w:val="002123E9"/>
    <w:rsid w:val="00225553"/>
    <w:rsid w:val="00236BE1"/>
    <w:rsid w:val="002410AB"/>
    <w:rsid w:val="0025543C"/>
    <w:rsid w:val="002569D5"/>
    <w:rsid w:val="002679E0"/>
    <w:rsid w:val="002C3B4F"/>
    <w:rsid w:val="002F346D"/>
    <w:rsid w:val="002F68EA"/>
    <w:rsid w:val="00311D02"/>
    <w:rsid w:val="0031722F"/>
    <w:rsid w:val="00343074"/>
    <w:rsid w:val="00363EA3"/>
    <w:rsid w:val="0039536A"/>
    <w:rsid w:val="003A2976"/>
    <w:rsid w:val="003A43C3"/>
    <w:rsid w:val="003A5DC2"/>
    <w:rsid w:val="003C3653"/>
    <w:rsid w:val="003E2CBD"/>
    <w:rsid w:val="003F12B6"/>
    <w:rsid w:val="00443D37"/>
    <w:rsid w:val="0044658B"/>
    <w:rsid w:val="004651CF"/>
    <w:rsid w:val="004C1310"/>
    <w:rsid w:val="004E78F4"/>
    <w:rsid w:val="004F68B8"/>
    <w:rsid w:val="0055528F"/>
    <w:rsid w:val="00562496"/>
    <w:rsid w:val="00586615"/>
    <w:rsid w:val="006310D6"/>
    <w:rsid w:val="006562C3"/>
    <w:rsid w:val="00681DDC"/>
    <w:rsid w:val="006A6CA1"/>
    <w:rsid w:val="006C1437"/>
    <w:rsid w:val="006C73C1"/>
    <w:rsid w:val="006D5BA1"/>
    <w:rsid w:val="006F27F2"/>
    <w:rsid w:val="007226FC"/>
    <w:rsid w:val="0078630E"/>
    <w:rsid w:val="007900EA"/>
    <w:rsid w:val="007A71D0"/>
    <w:rsid w:val="007A763C"/>
    <w:rsid w:val="007E36DA"/>
    <w:rsid w:val="007F498E"/>
    <w:rsid w:val="00827C32"/>
    <w:rsid w:val="0087591A"/>
    <w:rsid w:val="00896F5D"/>
    <w:rsid w:val="008C25AD"/>
    <w:rsid w:val="00902E67"/>
    <w:rsid w:val="0092689F"/>
    <w:rsid w:val="00934093"/>
    <w:rsid w:val="00943E54"/>
    <w:rsid w:val="00A02DB5"/>
    <w:rsid w:val="00A44A36"/>
    <w:rsid w:val="00A46D56"/>
    <w:rsid w:val="00A810E0"/>
    <w:rsid w:val="00A91E71"/>
    <w:rsid w:val="00B50E1E"/>
    <w:rsid w:val="00B65003"/>
    <w:rsid w:val="00B70AE9"/>
    <w:rsid w:val="00BA00FB"/>
    <w:rsid w:val="00BB522E"/>
    <w:rsid w:val="00BD28F3"/>
    <w:rsid w:val="00C1518F"/>
    <w:rsid w:val="00C1522E"/>
    <w:rsid w:val="00C26396"/>
    <w:rsid w:val="00C35931"/>
    <w:rsid w:val="00C60368"/>
    <w:rsid w:val="00C62670"/>
    <w:rsid w:val="00C74BE2"/>
    <w:rsid w:val="00C85556"/>
    <w:rsid w:val="00C97D1A"/>
    <w:rsid w:val="00CA7B79"/>
    <w:rsid w:val="00CB1AB4"/>
    <w:rsid w:val="00CD530B"/>
    <w:rsid w:val="00CE27B5"/>
    <w:rsid w:val="00CE7CB3"/>
    <w:rsid w:val="00CF5AA1"/>
    <w:rsid w:val="00D27775"/>
    <w:rsid w:val="00D37E84"/>
    <w:rsid w:val="00D804F1"/>
    <w:rsid w:val="00D95898"/>
    <w:rsid w:val="00DA6A81"/>
    <w:rsid w:val="00DF50B3"/>
    <w:rsid w:val="00DF76F4"/>
    <w:rsid w:val="00E045D6"/>
    <w:rsid w:val="00E13280"/>
    <w:rsid w:val="00E27B75"/>
    <w:rsid w:val="00E659C2"/>
    <w:rsid w:val="00EA4503"/>
    <w:rsid w:val="00F56476"/>
    <w:rsid w:val="00FB09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B453E"/>
  <w15:chartTrackingRefBased/>
  <w15:docId w15:val="{F505E222-EEB6-4A82-8BA8-95C0E837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F053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053D"/>
    <w:pPr>
      <w:tabs>
        <w:tab w:val="center" w:pos="4513"/>
        <w:tab w:val="right" w:pos="9026"/>
      </w:tabs>
    </w:pPr>
  </w:style>
  <w:style w:type="character" w:customStyle="1" w:styleId="a4">
    <w:name w:val="页眉 字符"/>
    <w:basedOn w:val="a0"/>
    <w:link w:val="a3"/>
    <w:uiPriority w:val="99"/>
    <w:rsid w:val="001F053D"/>
  </w:style>
  <w:style w:type="paragraph" w:styleId="a5">
    <w:name w:val="footer"/>
    <w:basedOn w:val="a"/>
    <w:link w:val="a6"/>
    <w:uiPriority w:val="99"/>
    <w:unhideWhenUsed/>
    <w:rsid w:val="001F053D"/>
    <w:pPr>
      <w:tabs>
        <w:tab w:val="center" w:pos="4513"/>
        <w:tab w:val="right" w:pos="9026"/>
      </w:tabs>
    </w:pPr>
  </w:style>
  <w:style w:type="character" w:customStyle="1" w:styleId="a6">
    <w:name w:val="页脚 字符"/>
    <w:basedOn w:val="a0"/>
    <w:link w:val="a5"/>
    <w:uiPriority w:val="99"/>
    <w:rsid w:val="001F053D"/>
  </w:style>
  <w:style w:type="character" w:customStyle="1" w:styleId="10">
    <w:name w:val="标题 1 字符"/>
    <w:basedOn w:val="a0"/>
    <w:link w:val="1"/>
    <w:uiPriority w:val="9"/>
    <w:rsid w:val="001F053D"/>
    <w:rPr>
      <w:rFonts w:asciiTheme="majorHAnsi" w:eastAsiaTheme="majorEastAsia" w:hAnsiTheme="majorHAnsi" w:cstheme="majorBidi"/>
      <w:color w:val="2F5496" w:themeColor="accent1" w:themeShade="BF"/>
      <w:sz w:val="32"/>
      <w:szCs w:val="32"/>
    </w:rPr>
  </w:style>
  <w:style w:type="paragraph" w:styleId="a7">
    <w:name w:val="Title"/>
    <w:basedOn w:val="a"/>
    <w:next w:val="a"/>
    <w:link w:val="a8"/>
    <w:uiPriority w:val="10"/>
    <w:qFormat/>
    <w:rsid w:val="001F053D"/>
    <w:pPr>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1F053D"/>
    <w:rPr>
      <w:rFonts w:asciiTheme="majorHAnsi" w:eastAsiaTheme="majorEastAsia" w:hAnsiTheme="majorHAnsi" w:cstheme="majorBidi"/>
      <w:spacing w:val="-10"/>
      <w:kern w:val="28"/>
      <w:sz w:val="56"/>
      <w:szCs w:val="56"/>
    </w:rPr>
  </w:style>
  <w:style w:type="character" w:styleId="a9">
    <w:name w:val="Hyperlink"/>
    <w:basedOn w:val="a0"/>
    <w:uiPriority w:val="99"/>
    <w:unhideWhenUsed/>
    <w:rsid w:val="001F053D"/>
    <w:rPr>
      <w:color w:val="0563C1" w:themeColor="hyperlink"/>
      <w:u w:val="single"/>
    </w:rPr>
  </w:style>
  <w:style w:type="character" w:styleId="aa">
    <w:name w:val="annotation reference"/>
    <w:basedOn w:val="a0"/>
    <w:uiPriority w:val="99"/>
    <w:semiHidden/>
    <w:unhideWhenUsed/>
    <w:rsid w:val="001F053D"/>
    <w:rPr>
      <w:sz w:val="16"/>
      <w:szCs w:val="16"/>
    </w:rPr>
  </w:style>
  <w:style w:type="paragraph" w:styleId="ab">
    <w:name w:val="List Paragraph"/>
    <w:basedOn w:val="a"/>
    <w:uiPriority w:val="34"/>
    <w:qFormat/>
    <w:rsid w:val="006D5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7478">
      <w:bodyDiv w:val="1"/>
      <w:marLeft w:val="0"/>
      <w:marRight w:val="0"/>
      <w:marTop w:val="0"/>
      <w:marBottom w:val="0"/>
      <w:divBdr>
        <w:top w:val="none" w:sz="0" w:space="0" w:color="auto"/>
        <w:left w:val="none" w:sz="0" w:space="0" w:color="auto"/>
        <w:bottom w:val="none" w:sz="0" w:space="0" w:color="auto"/>
        <w:right w:val="none" w:sz="0" w:space="0" w:color="auto"/>
      </w:divBdr>
    </w:div>
    <w:div w:id="50386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birmingham.ac.uk/as/registry/policy/conduct/plagiarism/index.aspx" TargetMode="External"/><Relationship Id="rId3" Type="http://schemas.openxmlformats.org/officeDocument/2006/relationships/settings" Target="settings.xml"/><Relationship Id="rId7" Type="http://schemas.openxmlformats.org/officeDocument/2006/relationships/hyperlink" Target="https://intranet.birmingham.ac.uk/as/registry/policy/conduct/plagiarism/index.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148\Downloads\exam2022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exam2022WordTemplate</Template>
  <TotalTime>322</TotalTime>
  <Pages>1</Pages>
  <Words>28</Words>
  <Characters>163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朱禹臣</dc:creator>
  <cp:keywords/>
  <dc:description/>
  <cp:lastModifiedBy>Yuchen Zhu (BSc Art Intel + Comp Sci FT)</cp:lastModifiedBy>
  <cp:revision>5</cp:revision>
  <cp:lastPrinted>2022-01-09T20:00:00Z</cp:lastPrinted>
  <dcterms:created xsi:type="dcterms:W3CDTF">2022-01-09T19:53:00Z</dcterms:created>
  <dcterms:modified xsi:type="dcterms:W3CDTF">2022-01-11T23:01:00Z</dcterms:modified>
</cp:coreProperties>
</file>